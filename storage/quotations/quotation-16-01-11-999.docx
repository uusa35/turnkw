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88" w:rsidRDefault="002C3888" w:rsidP="000228E3">
      <w:pPr>
        <w:rPr>
          <w:rFonts w:ascii="Century Gothic" w:hAnsi="Century Gothic"/>
          <w:sz w:val="16"/>
          <w:szCs w:val="16"/>
        </w:rPr>
      </w:pPr>
    </w:p>
    <w:p w:rsidR="0003263D" w:rsidRPr="0091282F" w:rsidRDefault="00FE5705" w:rsidP="000228E3">
      <w:pPr>
        <w:rPr>
          <w:rFonts w:ascii="Century Gothic" w:hAnsi="Century Gothic"/>
          <w:sz w:val="16"/>
          <w:szCs w:val="16"/>
        </w:rPr>
      </w:pPr>
      <w:bookmarkStart w:id="0" w:name="_GoBack"/>
      <w:bookmarkEnd w:id="0"/>
      <w:r w:rsidRPr="0091282F">
        <w:rPr>
          <w:rFonts w:ascii="Century Gothic" w:hAnsi="Century Gothic"/>
          <w:sz w:val="16"/>
          <w:szCs w:val="16"/>
        </w:rPr>
        <w:t>Ref#</w:t>
      </w:r>
      <w:r w:rsidR="005B1D5B">
        <w:rPr>
          <w:rFonts w:ascii="Century Gothic" w:hAnsi="Century Gothic"/>
          <w:sz w:val="16"/>
          <w:szCs w:val="16"/>
        </w:rPr>
        <w:t xml:space="preserve"> 16-01-11</w:t>
      </w:r>
    </w:p>
    <w:p w:rsidR="00D30736" w:rsidRPr="0091282F" w:rsidRDefault="00D30736" w:rsidP="000228E3">
      <w:pPr>
        <w:spacing w:line="240" w:lineRule="auto"/>
        <w:rPr>
          <w:rFonts w:ascii="Century Gothic" w:hAnsi="Century Gothic"/>
          <w:sz w:val="18"/>
          <w:szCs w:val="18"/>
        </w:rPr>
      </w:pPr>
      <w:r w:rsidRPr="0091282F">
        <w:rPr>
          <w:rFonts w:ascii="Century Gothic" w:hAnsi="Century Gothic"/>
          <w:b/>
          <w:bCs/>
          <w:sz w:val="18"/>
          <w:szCs w:val="18"/>
        </w:rPr>
        <w:t>Attn</w:t>
      </w:r>
      <w:r w:rsidRPr="0091282F">
        <w:rPr>
          <w:rFonts w:ascii="Century Gothic" w:hAnsi="Century Gothic"/>
          <w:sz w:val="18"/>
          <w:szCs w:val="18"/>
        </w:rPr>
        <w:t xml:space="preserve">: </w:t>
      </w:r>
      <w:r w:rsidR="005B1D5B">
        <w:rPr>
          <w:rFonts w:ascii="Century Gothic" w:hAnsi="Century Gothic"/>
          <w:sz w:val="18"/>
          <w:szCs w:val="18"/>
        </w:rPr>
        <w:t>sdfsdf</w:t>
      </w:r>
    </w:p>
    <w:tbl>
      <w:tblPr>
        <w:tblW w:w="0" w:type="auto"/>
        <w:tblInd w:w="18" w:type="dxa"/>
        <w:tblBorders>
          <w:top w:val="single" w:sz="8" w:space="0" w:color="4F81BD"/>
          <w:bottom w:val="single" w:sz="8" w:space="0" w:color="4F81BD"/>
        </w:tblBorders>
        <w:shd w:val="clear" w:color="auto" w:fill="C0504D"/>
        <w:tblLook w:val="04A0" w:firstRow="1" w:lastRow="0" w:firstColumn="1" w:lastColumn="0" w:noHBand="0" w:noVBand="1"/>
      </w:tblPr>
      <w:tblGrid>
        <w:gridCol w:w="4482"/>
        <w:gridCol w:w="5598"/>
      </w:tblGrid>
      <w:tr w:rsidR="00D30736" w:rsidRPr="0091282F" w:rsidTr="003C4F11">
        <w:tc>
          <w:tcPr>
            <w:tcW w:w="448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0228E3">
            <w:pPr>
              <w:tabs>
                <w:tab w:val="left" w:pos="3645"/>
              </w:tabs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CLIENT:</w:t>
            </w:r>
            <w:r w:rsidR="00A967E6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 lsdjfl</w:t>
            </w: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ab/>
            </w:r>
          </w:p>
        </w:tc>
        <w:tc>
          <w:tcPr>
            <w:tcW w:w="559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0228E3">
            <w:pPr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Project: </w:t>
            </w:r>
            <w:r w:rsidR="00A967E6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;ljksd;lkfj</w:t>
            </w:r>
          </w:p>
        </w:tc>
      </w:tr>
    </w:tbl>
    <w:p w:rsidR="00D30736" w:rsidRPr="0091282F" w:rsidRDefault="00D30736" w:rsidP="00D3073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tbl>
      <w:tblPr>
        <w:tblW w:w="1011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10116"/>
      </w:tblGrid>
      <w:tr w:rsidR="00CB3583" w:rsidRPr="0091282F" w:rsidTr="00D337DE">
        <w:trPr>
          <w:trHeight w:val="322"/>
        </w:trPr>
        <w:tc>
          <w:tcPr>
            <w:tcW w:w="10116" w:type="dxa"/>
            <w:tcBorders>
              <w:top w:val="single" w:sz="8" w:space="0" w:color="C0504D"/>
              <w:bottom w:val="single" w:sz="4" w:space="0" w:color="C0504D"/>
            </w:tcBorders>
            <w:shd w:val="clear" w:color="auto" w:fill="C0504D"/>
          </w:tcPr>
          <w:p w:rsidR="00CB3583" w:rsidRPr="0091282F" w:rsidRDefault="00CB3583" w:rsidP="00CB3583">
            <w:pPr>
              <w:spacing w:after="0" w:line="240" w:lineRule="auto"/>
              <w:rPr>
                <w:rFonts w:ascii="Century Gothic" w:hAnsi="Century Gothic" w:cs="Times New Roman"/>
                <w:b/>
                <w:bCs/>
                <w:color w:val="FFFFFF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</w:rPr>
              <w:t>Project</w:t>
            </w:r>
          </w:p>
        </w:tc>
      </w:tr>
      <w:tr w:rsidR="00CB3583" w:rsidRPr="0091282F" w:rsidTr="007005CA">
        <w:trPr>
          <w:trHeight w:val="759"/>
        </w:trPr>
        <w:tc>
          <w:tcPr>
            <w:tcW w:w="10116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CB3583" w:rsidRDefault="00CB3583" w:rsidP="00CB3583">
            <w:pPr>
              <w:spacing w:before="100" w:beforeAutospacing="1" w:after="100" w:afterAutospacing="1" w:line="240" w:lineRule="auto"/>
              <w:rPr>
                <w:rFonts w:ascii="Century Gothic" w:hAnsi="Century Gothic"/>
                <w:b/>
                <w:bCs/>
                <w:u w:val="single"/>
              </w:rPr>
            </w:pPr>
            <w:r w:rsidRPr="00CB3583">
              <w:rPr>
                <w:rFonts w:ascii="Century Gothic" w:hAnsi="Century Gothic"/>
                <w:b/>
                <w:bCs/>
                <w:u w:val="single"/>
              </w:rPr>
              <w:t xml:space="preserve">Scope of Work </w:t>
            </w:r>
          </w:p>
          <w:p w:rsidR="00A141FD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kljsd;lfjdsl;fj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${item1}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${item2}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${item3}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${item4}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${item5}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${item6}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${item7}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${item8}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${item9}</w:t>
            </w:r>
          </w:p>
          <w:p w:rsidR="00CB3583" w:rsidRPr="00DC55AE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${item10}</w:t>
            </w:r>
          </w:p>
        </w:tc>
      </w:tr>
      <w:tr w:rsidR="00042A35" w:rsidRPr="0091282F" w:rsidTr="00FE0ED8">
        <w:trPr>
          <w:trHeight w:val="165"/>
        </w:trPr>
        <w:tc>
          <w:tcPr>
            <w:tcW w:w="10116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bottom"/>
          </w:tcPr>
          <w:p w:rsidR="00042A35" w:rsidRPr="00CB3583" w:rsidRDefault="00042A35" w:rsidP="000228E3">
            <w:pPr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CB358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Delivery</w:t>
            </w:r>
            <w:r w:rsidRPr="00CB3583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: </w:t>
            </w:r>
            <w:r w:rsidR="005B1D5B">
              <w:rPr>
                <w:rFonts w:ascii="Century Gothic" w:hAnsi="Century Gothic"/>
                <w:color w:val="000000"/>
                <w:sz w:val="18"/>
                <w:szCs w:val="18"/>
              </w:rPr>
              <w:t>general.notes</w:t>
            </w:r>
          </w:p>
          <w:p w:rsidR="004E1FA4" w:rsidRPr="00CB3583" w:rsidRDefault="00CB3583" w:rsidP="005B1D5B">
            <w:pP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  <w:r w:rsidRPr="00CB358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 xml:space="preserve">KWD </w:t>
            </w:r>
            <w:r w:rsidR="005B1D5B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34324</w:t>
            </w:r>
          </w:p>
        </w:tc>
      </w:tr>
    </w:tbl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D0DD5">
        <w:rPr>
          <w:rFonts w:ascii="Century Gothic" w:hAnsi="Century Gothic"/>
          <w:b/>
          <w:bCs/>
          <w:sz w:val="20"/>
          <w:szCs w:val="20"/>
          <w:u w:val="single"/>
        </w:rPr>
        <w:t>TERMS &amp; CONDITIONS</w:t>
      </w: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  <w:r w:rsidRPr="009D0DD5">
        <w:rPr>
          <w:rFonts w:ascii="Century Gothic" w:hAnsi="Century Gothic"/>
          <w:b/>
          <w:bCs/>
          <w:sz w:val="20"/>
          <w:szCs w:val="20"/>
        </w:rPr>
        <w:t xml:space="preserve">Payment Terms: </w:t>
      </w:r>
    </w:p>
    <w:p w:rsidR="00CB3583" w:rsidRDefault="00CB3583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2633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5498"/>
      </w:tblGrid>
      <w:tr w:rsidR="004E1FA4" w:rsidRPr="009D0DD5" w:rsidTr="00175F84">
        <w:tc>
          <w:tcPr>
            <w:tcW w:w="5000" w:type="pct"/>
            <w:shd w:val="clear" w:color="auto" w:fill="C0504D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50% advance on approval/signing</w:t>
            </w:r>
          </w:p>
        </w:tc>
      </w:tr>
      <w:tr w:rsidR="004E1FA4" w:rsidRPr="009D0DD5" w:rsidTr="00175F84">
        <w:tc>
          <w:tcPr>
            <w:tcW w:w="5000" w:type="pc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30% interim after 70% of work completed of each </w:t>
            </w:r>
          </w:p>
        </w:tc>
      </w:tr>
      <w:tr w:rsidR="004E1FA4" w:rsidRPr="009D0DD5" w:rsidTr="00175F84">
        <w:tc>
          <w:tcPr>
            <w:tcW w:w="5000" w:type="pct"/>
            <w:shd w:val="clear" w:color="auto" w:fill="auto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20% after 5 days of handover </w:t>
            </w:r>
          </w:p>
        </w:tc>
      </w:tr>
    </w:tbl>
    <w:p w:rsidR="00CB3583" w:rsidRDefault="00CB3583" w:rsidP="00A967E6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p w:rsidR="00CB3583" w:rsidRDefault="00CB3583" w:rsidP="00CB3583">
      <w:pPr>
        <w:spacing w:after="0"/>
        <w:ind w:left="360" w:right="27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Payment payable by </w:t>
      </w:r>
      <w:proofErr w:type="spellStart"/>
      <w:r w:rsidRPr="009D0DD5">
        <w:rPr>
          <w:rFonts w:ascii="Century Gothic" w:hAnsi="Century Gothic"/>
          <w:sz w:val="20"/>
          <w:szCs w:val="20"/>
        </w:rPr>
        <w:t>cheque</w:t>
      </w:r>
      <w:proofErr w:type="spellEnd"/>
      <w:r w:rsidRPr="009D0DD5">
        <w:rPr>
          <w:rFonts w:ascii="Century Gothic" w:hAnsi="Century Gothic"/>
          <w:sz w:val="20"/>
          <w:szCs w:val="20"/>
        </w:rPr>
        <w:t>: Turn</w:t>
      </w:r>
      <w:r>
        <w:rPr>
          <w:rFonts w:ascii="Century Gothic" w:hAnsi="Century Gothic"/>
          <w:sz w:val="20"/>
          <w:szCs w:val="20"/>
        </w:rPr>
        <w:t xml:space="preserve"> Kuwait Decoration Contracting Co.</w:t>
      </w: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Bank Transfer to :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Turn Kuwait Decoration Contracting Co.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Account # </w:t>
      </w:r>
      <w:r>
        <w:rPr>
          <w:rFonts w:ascii="Century Gothic" w:hAnsi="Century Gothic"/>
          <w:sz w:val="20"/>
          <w:szCs w:val="20"/>
        </w:rPr>
        <w:t>2010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446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059</w:t>
      </w:r>
    </w:p>
    <w:p w:rsidR="004E1FA4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National Bank of Kuwait (NBK)</w:t>
      </w:r>
    </w:p>
    <w:p w:rsidR="00CB3583" w:rsidRDefault="00CB3583" w:rsidP="00CB3583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p w:rsidR="00CB3583" w:rsidRDefault="00CB3583" w:rsidP="00CB3583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1350"/>
        <w:gridCol w:w="3960"/>
      </w:tblGrid>
      <w:tr w:rsidR="004E1FA4" w:rsidRPr="009D0DD5" w:rsidTr="00175F84">
        <w:trPr>
          <w:trHeight w:val="305"/>
        </w:trPr>
        <w:tc>
          <w:tcPr>
            <w:tcW w:w="5310" w:type="dxa"/>
            <w:gridSpan w:val="2"/>
            <w:shd w:val="clear" w:color="auto" w:fill="C0504D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 Approval</w:t>
            </w:r>
          </w:p>
        </w:tc>
      </w:tr>
      <w:tr w:rsidR="004E1FA4" w:rsidRPr="009D0DD5" w:rsidTr="00175F84">
        <w:trPr>
          <w:trHeight w:val="350"/>
        </w:trPr>
        <w:tc>
          <w:tcPr>
            <w:tcW w:w="13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A967E6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sdfsdf</w:t>
            </w:r>
          </w:p>
        </w:tc>
      </w:tr>
      <w:tr w:rsidR="004E1FA4" w:rsidRPr="009D0DD5" w:rsidTr="00175F84">
        <w:tc>
          <w:tcPr>
            <w:tcW w:w="135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396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E1FA4" w:rsidRPr="009D0DD5" w:rsidTr="00175F84">
        <w:trPr>
          <w:trHeight w:val="170"/>
        </w:trPr>
        <w:tc>
          <w:tcPr>
            <w:tcW w:w="13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60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A967E6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2016-01-11 08:28:14</w:t>
            </w:r>
          </w:p>
        </w:tc>
      </w:tr>
      <w:tr w:rsidR="004E1FA4" w:rsidRPr="009D0DD5" w:rsidTr="00175F84">
        <w:trPr>
          <w:trHeight w:val="233"/>
        </w:trPr>
        <w:tc>
          <w:tcPr>
            <w:tcW w:w="135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Stamp</w:t>
            </w:r>
          </w:p>
        </w:tc>
        <w:tc>
          <w:tcPr>
            <w:tcW w:w="396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E1FA4" w:rsidRDefault="004E1FA4" w:rsidP="008D6E0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Regards;                                                                                                   </w:t>
      </w:r>
    </w:p>
    <w:p w:rsidR="004E1FA4" w:rsidRPr="009D0DD5" w:rsidRDefault="004E1FA4" w:rsidP="006D539F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proofErr w:type="spellStart"/>
      <w:r w:rsidRPr="009D0DD5">
        <w:rPr>
          <w:rFonts w:ascii="Century Gothic" w:hAnsi="Century Gothic"/>
          <w:sz w:val="20"/>
          <w:szCs w:val="20"/>
        </w:rPr>
        <w:t>Moham</w:t>
      </w:r>
      <w:r w:rsidR="006D539F">
        <w:rPr>
          <w:rFonts w:ascii="Century Gothic" w:hAnsi="Century Gothic"/>
          <w:sz w:val="20"/>
          <w:szCs w:val="20"/>
        </w:rPr>
        <w:t>a</w:t>
      </w:r>
      <w:r w:rsidRPr="009D0DD5">
        <w:rPr>
          <w:rFonts w:ascii="Century Gothic" w:hAnsi="Century Gothic"/>
          <w:sz w:val="20"/>
          <w:szCs w:val="20"/>
        </w:rPr>
        <w:t>d</w:t>
      </w:r>
      <w:proofErr w:type="spellEnd"/>
      <w:r w:rsidRPr="009D0DD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D0DD5">
        <w:rPr>
          <w:rFonts w:ascii="Century Gothic" w:hAnsi="Century Gothic"/>
          <w:sz w:val="20"/>
          <w:szCs w:val="20"/>
        </w:rPr>
        <w:t>Moustapha</w:t>
      </w:r>
      <w:proofErr w:type="spellEnd"/>
      <w:r w:rsidRPr="009D0DD5">
        <w:rPr>
          <w:rFonts w:ascii="Century Gothic" w:hAnsi="Century Gothic"/>
          <w:sz w:val="20"/>
          <w:szCs w:val="20"/>
        </w:rPr>
        <w:t xml:space="preserve">                                                                          </w:t>
      </w:r>
    </w:p>
    <w:p w:rsidR="004E1FA4" w:rsidRDefault="004E1FA4" w:rsidP="004E1FA4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69099962</w:t>
      </w:r>
    </w:p>
    <w:p w:rsidR="0091282F" w:rsidRPr="0091282F" w:rsidRDefault="004E1FA4" w:rsidP="00A75CE8">
      <w:pPr>
        <w:spacing w:after="0" w:line="240" w:lineRule="auto"/>
        <w:ind w:right="-630"/>
        <w:jc w:val="both"/>
        <w:rPr>
          <w:rFonts w:ascii="Century Gothic" w:hAnsi="Century Gothic"/>
        </w:rPr>
      </w:pPr>
      <w:r w:rsidRPr="009D0DD5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Pr="006E6D08">
          <w:rPr>
            <w:rStyle w:val="Hyperlink"/>
            <w:rFonts w:ascii="Century Gothic" w:hAnsi="Century Gothic"/>
            <w:sz w:val="20"/>
            <w:szCs w:val="20"/>
          </w:rPr>
          <w:t>mgm@turnkw.com</w:t>
        </w:r>
      </w:hyperlink>
      <w:r w:rsidRPr="009D0DD5">
        <w:rPr>
          <w:rFonts w:ascii="Century Gothic" w:hAnsi="Century Gothic"/>
          <w:sz w:val="20"/>
          <w:szCs w:val="20"/>
        </w:rPr>
        <w:t xml:space="preserve"> </w:t>
      </w:r>
    </w:p>
    <w:sectPr w:rsidR="0091282F" w:rsidRPr="0091282F" w:rsidSect="000C1B22">
      <w:headerReference w:type="default" r:id="rId9"/>
      <w:footerReference w:type="default" r:id="rId10"/>
      <w:pgSz w:w="12240" w:h="15840" w:code="1"/>
      <w:pgMar w:top="1440" w:right="1008" w:bottom="1440" w:left="100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693" w:rsidRDefault="00F12693" w:rsidP="000C1B22">
      <w:pPr>
        <w:spacing w:after="0" w:line="240" w:lineRule="auto"/>
      </w:pPr>
      <w:r>
        <w:separator/>
      </w:r>
    </w:p>
  </w:endnote>
  <w:endnote w:type="continuationSeparator" w:id="0">
    <w:p w:rsidR="00F12693" w:rsidRDefault="00F12693" w:rsidP="000C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895F0D" w:rsidP="000C1B22">
    <w:pPr>
      <w:pStyle w:val="Footer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45643C0" wp14:editId="0C720102">
          <wp:simplePos x="0" y="0"/>
          <wp:positionH relativeFrom="margin">
            <wp:posOffset>2422176</wp:posOffset>
          </wp:positionH>
          <wp:positionV relativeFrom="paragraph">
            <wp:posOffset>-97336</wp:posOffset>
          </wp:positionV>
          <wp:extent cx="1123950" cy="621237"/>
          <wp:effectExtent l="0" t="0" r="0" b="762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073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-918845</wp:posOffset>
              </wp:positionH>
              <wp:positionV relativeFrom="paragraph">
                <wp:posOffset>-576580</wp:posOffset>
              </wp:positionV>
              <wp:extent cx="9202420" cy="90805"/>
              <wp:effectExtent l="0" t="4445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2420" cy="908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2.35pt;margin-top:-45.4pt;width:724.6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" fillcolor="#7f7f7f [1612]" stroked="f"/>
          </w:pict>
        </mc:Fallback>
      </mc:AlternateContent>
    </w:r>
    <w:r w:rsidR="005B7A75">
      <w:rPr>
        <w:noProof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column">
            <wp:posOffset>-618490</wp:posOffset>
          </wp:positionH>
          <wp:positionV relativeFrom="paragraph">
            <wp:posOffset>-514985</wp:posOffset>
          </wp:positionV>
          <wp:extent cx="7750175" cy="1140460"/>
          <wp:effectExtent l="19050" t="0" r="3175" b="0"/>
          <wp:wrapThrough wrapText="bothSides">
            <wp:wrapPolygon edited="0">
              <wp:start x="-53" y="0"/>
              <wp:lineTo x="-53" y="21287"/>
              <wp:lineTo x="21609" y="21287"/>
              <wp:lineTo x="21609" y="0"/>
              <wp:lineTo x="-53" y="0"/>
            </wp:wrapPolygon>
          </wp:wrapThrough>
          <wp:docPr id="8" name="Picture 2" descr="D:\turn\cor ident\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urn\cor ident\cov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439" b="77692"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1140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693" w:rsidRDefault="00F12693" w:rsidP="000C1B22">
      <w:pPr>
        <w:spacing w:after="0" w:line="240" w:lineRule="auto"/>
      </w:pPr>
      <w:r>
        <w:separator/>
      </w:r>
    </w:p>
  </w:footnote>
  <w:footnote w:type="continuationSeparator" w:id="0">
    <w:p w:rsidR="00F12693" w:rsidRDefault="00F12693" w:rsidP="000C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895F0D" w:rsidP="000C1B22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45643C0" wp14:editId="0C720102">
          <wp:simplePos x="0" y="0"/>
          <wp:positionH relativeFrom="margin">
            <wp:posOffset>-66687</wp:posOffset>
          </wp:positionH>
          <wp:positionV relativeFrom="paragraph">
            <wp:posOffset>-76069</wp:posOffset>
          </wp:positionV>
          <wp:extent cx="1123950" cy="621237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1B22" w:rsidRDefault="00D307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8DFAA" wp14:editId="1729722C">
              <wp:simplePos x="0" y="0"/>
              <wp:positionH relativeFrom="column">
                <wp:posOffset>-497840</wp:posOffset>
              </wp:positionH>
              <wp:positionV relativeFrom="paragraph">
                <wp:posOffset>484505</wp:posOffset>
              </wp:positionV>
              <wp:extent cx="7315200" cy="45085"/>
              <wp:effectExtent l="6985" t="8255" r="12065" b="133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2pt;margin-top:38.15pt;width:8in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" fillcolor="#7f7f7f [1612]" strokecolor="red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504"/>
    <w:multiLevelType w:val="hybridMultilevel"/>
    <w:tmpl w:val="E93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C9F"/>
    <w:multiLevelType w:val="hybridMultilevel"/>
    <w:tmpl w:val="B0AC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01446"/>
    <w:multiLevelType w:val="hybridMultilevel"/>
    <w:tmpl w:val="E1E23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7572A"/>
    <w:multiLevelType w:val="hybridMultilevel"/>
    <w:tmpl w:val="5F7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13089"/>
    <w:multiLevelType w:val="multilevel"/>
    <w:tmpl w:val="86A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B2AD2"/>
    <w:multiLevelType w:val="hybridMultilevel"/>
    <w:tmpl w:val="FFD2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C79E7"/>
    <w:multiLevelType w:val="hybridMultilevel"/>
    <w:tmpl w:val="F028A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916E7"/>
    <w:multiLevelType w:val="hybridMultilevel"/>
    <w:tmpl w:val="39D6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05CC2"/>
    <w:multiLevelType w:val="hybridMultilevel"/>
    <w:tmpl w:val="A9C09AE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98"/>
    <w:rsid w:val="00017520"/>
    <w:rsid w:val="000228E3"/>
    <w:rsid w:val="0003263D"/>
    <w:rsid w:val="00042A35"/>
    <w:rsid w:val="00043CFB"/>
    <w:rsid w:val="00047B7D"/>
    <w:rsid w:val="00067D7A"/>
    <w:rsid w:val="000C1B22"/>
    <w:rsid w:val="000C3DD4"/>
    <w:rsid w:val="000F15E2"/>
    <w:rsid w:val="00147599"/>
    <w:rsid w:val="00147CFF"/>
    <w:rsid w:val="00162468"/>
    <w:rsid w:val="001874A9"/>
    <w:rsid w:val="00217D5F"/>
    <w:rsid w:val="0024343A"/>
    <w:rsid w:val="00261C32"/>
    <w:rsid w:val="002704E9"/>
    <w:rsid w:val="00284563"/>
    <w:rsid w:val="002C3888"/>
    <w:rsid w:val="002C6E37"/>
    <w:rsid w:val="003108CE"/>
    <w:rsid w:val="0035278E"/>
    <w:rsid w:val="00374498"/>
    <w:rsid w:val="00392281"/>
    <w:rsid w:val="00393DB8"/>
    <w:rsid w:val="003D50D5"/>
    <w:rsid w:val="00412000"/>
    <w:rsid w:val="00434C6B"/>
    <w:rsid w:val="00455AD0"/>
    <w:rsid w:val="00466C5D"/>
    <w:rsid w:val="00470519"/>
    <w:rsid w:val="00476E38"/>
    <w:rsid w:val="004C4344"/>
    <w:rsid w:val="004D0CA1"/>
    <w:rsid w:val="004D7090"/>
    <w:rsid w:val="004E1FA4"/>
    <w:rsid w:val="005743C8"/>
    <w:rsid w:val="00581AA2"/>
    <w:rsid w:val="005A65D4"/>
    <w:rsid w:val="005B1D5B"/>
    <w:rsid w:val="005B676D"/>
    <w:rsid w:val="005B7A75"/>
    <w:rsid w:val="00624614"/>
    <w:rsid w:val="00646E64"/>
    <w:rsid w:val="006533DB"/>
    <w:rsid w:val="0069612B"/>
    <w:rsid w:val="006A2941"/>
    <w:rsid w:val="006B6B54"/>
    <w:rsid w:val="006C2D36"/>
    <w:rsid w:val="006C3359"/>
    <w:rsid w:val="006D539F"/>
    <w:rsid w:val="006F2EBA"/>
    <w:rsid w:val="00706E21"/>
    <w:rsid w:val="00724EB9"/>
    <w:rsid w:val="00727EAF"/>
    <w:rsid w:val="0075293F"/>
    <w:rsid w:val="00781CFE"/>
    <w:rsid w:val="007E4069"/>
    <w:rsid w:val="007E440D"/>
    <w:rsid w:val="007F0DD5"/>
    <w:rsid w:val="00800C53"/>
    <w:rsid w:val="00860CC0"/>
    <w:rsid w:val="008948B5"/>
    <w:rsid w:val="00895F0D"/>
    <w:rsid w:val="008D6E06"/>
    <w:rsid w:val="0091282F"/>
    <w:rsid w:val="00965E2B"/>
    <w:rsid w:val="009B236A"/>
    <w:rsid w:val="009C2D36"/>
    <w:rsid w:val="009E04F3"/>
    <w:rsid w:val="00A056EF"/>
    <w:rsid w:val="00A11A40"/>
    <w:rsid w:val="00A141FD"/>
    <w:rsid w:val="00A1488B"/>
    <w:rsid w:val="00A26586"/>
    <w:rsid w:val="00A75CE8"/>
    <w:rsid w:val="00A81DC4"/>
    <w:rsid w:val="00A86BDB"/>
    <w:rsid w:val="00A967E6"/>
    <w:rsid w:val="00AC44E3"/>
    <w:rsid w:val="00AF5E44"/>
    <w:rsid w:val="00B1503F"/>
    <w:rsid w:val="00B43EAD"/>
    <w:rsid w:val="00B610AC"/>
    <w:rsid w:val="00B67F3F"/>
    <w:rsid w:val="00BF2C20"/>
    <w:rsid w:val="00C0776F"/>
    <w:rsid w:val="00C215A8"/>
    <w:rsid w:val="00C27885"/>
    <w:rsid w:val="00C31CC2"/>
    <w:rsid w:val="00C3367C"/>
    <w:rsid w:val="00C377D6"/>
    <w:rsid w:val="00CB3583"/>
    <w:rsid w:val="00D24EC8"/>
    <w:rsid w:val="00D30736"/>
    <w:rsid w:val="00D602D8"/>
    <w:rsid w:val="00DA623A"/>
    <w:rsid w:val="00DB5FE0"/>
    <w:rsid w:val="00DC55AE"/>
    <w:rsid w:val="00DF0843"/>
    <w:rsid w:val="00DF5274"/>
    <w:rsid w:val="00EF0474"/>
    <w:rsid w:val="00F12693"/>
    <w:rsid w:val="00F60D18"/>
    <w:rsid w:val="00F849EF"/>
    <w:rsid w:val="00FA351A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46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m@turnkw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\Downloads\turnkw_TEMP\turnkw_TEMP\temp\quotation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quotation_TEMP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3</cp:revision>
  <cp:lastPrinted>2015-01-11T07:04:00Z</cp:lastPrinted>
  <dcterms:created xsi:type="dcterms:W3CDTF">2016-01-11T07:04:00Z</dcterms:created>
  <dcterms:modified xsi:type="dcterms:W3CDTF">2016-01-11T07:04:00Z</dcterms:modified>
</cp:coreProperties>
</file>